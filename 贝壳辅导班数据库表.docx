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D8C" w:rsidRDefault="003E2FE1">
      <w:pPr>
        <w:spacing w:line="360" w:lineRule="auto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users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用户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W w:w="8293" w:type="dxa"/>
        <w:jc w:val="center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2"/>
        <w:gridCol w:w="1559"/>
        <w:gridCol w:w="1134"/>
        <w:gridCol w:w="1276"/>
        <w:gridCol w:w="1452"/>
      </w:tblGrid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user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sz="12" w:space="0" w:color="auto"/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标识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user_name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姓名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user_phone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手机号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user_password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密码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user_img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照片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user_type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inyint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用户类型（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：普通用户，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：老师）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user_info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简介</w:t>
            </w:r>
          </w:p>
        </w:tc>
      </w:tr>
    </w:tbl>
    <w:p w:rsidR="00A43D8C" w:rsidRDefault="00A43D8C"/>
    <w:p w:rsidR="00A43D8C" w:rsidRDefault="003E2FE1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admins </w:t>
      </w:r>
      <w:r>
        <w:rPr>
          <w:rFonts w:hint="eastAsia"/>
          <w:szCs w:val="21"/>
        </w:rPr>
        <w:t>超级管理员表</w:t>
      </w:r>
      <w:r>
        <w:rPr>
          <w:rFonts w:hint="eastAsia"/>
          <w:szCs w:val="21"/>
        </w:rPr>
        <w:t xml:space="preserve"> </w:t>
      </w:r>
    </w:p>
    <w:tbl>
      <w:tblPr>
        <w:tblW w:w="8293" w:type="dxa"/>
        <w:jc w:val="center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2"/>
        <w:gridCol w:w="1559"/>
        <w:gridCol w:w="1134"/>
        <w:gridCol w:w="1276"/>
        <w:gridCol w:w="1452"/>
      </w:tblGrid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admin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sz="12" w:space="0" w:color="auto"/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标识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admin_account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账号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admin_password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密码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admin_type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管理员类型（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：超管，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：班级管理员）</w:t>
            </w:r>
          </w:p>
        </w:tc>
      </w:tr>
    </w:tbl>
    <w:p w:rsidR="00A43D8C" w:rsidRDefault="00A43D8C"/>
    <w:p w:rsidR="00A43D8C" w:rsidRDefault="003E2FE1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classes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辅导班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W w:w="8293" w:type="dxa"/>
        <w:jc w:val="center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2"/>
        <w:gridCol w:w="1559"/>
        <w:gridCol w:w="1134"/>
        <w:gridCol w:w="1276"/>
        <w:gridCol w:w="1452"/>
      </w:tblGrid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class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sz="12" w:space="0" w:color="auto"/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标识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class_name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姓名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class_peopleNumber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班级人数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class_info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简介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class_time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上课时间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class_position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位置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class_longitude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经度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class_latitude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纬度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class_status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状态（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：待审核，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：已通过，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：未通过）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admin_id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班级管理员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</w:tr>
    </w:tbl>
    <w:p w:rsidR="00A43D8C" w:rsidRDefault="00A43D8C"/>
    <w:p w:rsidR="00A43D8C" w:rsidRDefault="003E2FE1">
      <w:pPr>
        <w:spacing w:line="360" w:lineRule="auto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teaching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任教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W w:w="8293" w:type="dxa"/>
        <w:jc w:val="center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2"/>
        <w:gridCol w:w="1559"/>
        <w:gridCol w:w="1134"/>
        <w:gridCol w:w="1276"/>
        <w:gridCol w:w="1452"/>
      </w:tblGrid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teach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sz="12" w:space="0" w:color="auto"/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标识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teach_time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A43D8C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任教时间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lastRenderedPageBreak/>
              <w:t>user_id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老师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class_id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班级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</w:tr>
    </w:tbl>
    <w:p w:rsidR="00A43D8C" w:rsidRDefault="00A43D8C"/>
    <w:p w:rsidR="00A43D8C" w:rsidRDefault="00A43D8C"/>
    <w:p w:rsidR="00A43D8C" w:rsidRDefault="003E2FE1">
      <w:pPr>
        <w:spacing w:line="360" w:lineRule="auto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evaluation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评价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W w:w="8293" w:type="dxa"/>
        <w:jc w:val="center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2"/>
        <w:gridCol w:w="1559"/>
        <w:gridCol w:w="1134"/>
        <w:gridCol w:w="1276"/>
        <w:gridCol w:w="1452"/>
      </w:tblGrid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evaluation_id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sz="12" w:space="0" w:color="auto"/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标识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evaluation_content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评价内容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evaluation_time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A43D8C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评价时间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from_id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评价用户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to_id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被评价用户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class_id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班级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</w:tr>
    </w:tbl>
    <w:p w:rsidR="00A43D8C" w:rsidRDefault="00A43D8C"/>
    <w:p w:rsidR="00A43D8C" w:rsidRDefault="003E2FE1">
      <w:pPr>
        <w:spacing w:line="360" w:lineRule="auto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courseware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课件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W w:w="8293" w:type="dxa"/>
        <w:jc w:val="center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2"/>
        <w:gridCol w:w="1559"/>
        <w:gridCol w:w="1134"/>
        <w:gridCol w:w="1276"/>
        <w:gridCol w:w="1452"/>
      </w:tblGrid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courseware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sz="12" w:space="0" w:color="auto"/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标识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courseware_name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课件名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updateTime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A43D8C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上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传时间</w:t>
            </w:r>
            <w:proofErr w:type="gramEnd"/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courseware_url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课件路径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老师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</w:tr>
    </w:tbl>
    <w:p w:rsidR="00A43D8C" w:rsidRDefault="00A43D8C"/>
    <w:p w:rsidR="00A43D8C" w:rsidRDefault="003E2FE1">
      <w:pPr>
        <w:spacing w:line="360" w:lineRule="auto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register</w:t>
      </w:r>
      <w:r>
        <w:rPr>
          <w:rFonts w:hint="eastAsia"/>
          <w:szCs w:val="21"/>
        </w:rPr>
        <w:t>报名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W w:w="8293" w:type="dxa"/>
        <w:jc w:val="center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2"/>
        <w:gridCol w:w="1559"/>
        <w:gridCol w:w="1134"/>
        <w:gridCol w:w="1276"/>
        <w:gridCol w:w="1452"/>
      </w:tblGrid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register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sz="12" w:space="0" w:color="auto"/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标识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register_time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A43D8C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报名时间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class_id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班级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普通用户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</w:tr>
    </w:tbl>
    <w:p w:rsidR="00A43D8C" w:rsidRDefault="00A43D8C"/>
    <w:p w:rsidR="00A43D8C" w:rsidRDefault="003E2FE1">
      <w:pPr>
        <w:spacing w:line="360" w:lineRule="auto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posts</w:t>
      </w:r>
      <w:r>
        <w:rPr>
          <w:rFonts w:hint="eastAsia"/>
          <w:szCs w:val="21"/>
        </w:rPr>
        <w:t>发帖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W w:w="8293" w:type="dxa"/>
        <w:jc w:val="center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2"/>
        <w:gridCol w:w="1559"/>
        <w:gridCol w:w="1134"/>
        <w:gridCol w:w="1276"/>
        <w:gridCol w:w="1452"/>
      </w:tblGrid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post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sz="12" w:space="0" w:color="auto"/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标识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post_title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标题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post_content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帖子内容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21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nonymity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是否匿名（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不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匿名，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：匿名）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post</w:t>
            </w:r>
            <w:r>
              <w:rPr>
                <w:rFonts w:hint="eastAsia"/>
              </w:rPr>
              <w:t>_time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A43D8C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发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帖时间</w:t>
            </w:r>
            <w:proofErr w:type="gramEnd"/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post_browseNumber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浏览数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post_collectionNumber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收藏数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post_praiseNumber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点赞数</w:t>
            </w:r>
            <w:proofErr w:type="gramEnd"/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lastRenderedPageBreak/>
              <w:t>user_id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用户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</w:tr>
    </w:tbl>
    <w:p w:rsidR="00A43D8C" w:rsidRDefault="00A43D8C"/>
    <w:p w:rsidR="00A43D8C" w:rsidRDefault="00A43D8C"/>
    <w:p w:rsidR="00A43D8C" w:rsidRDefault="00A43D8C"/>
    <w:p w:rsidR="00A43D8C" w:rsidRDefault="003E2FE1">
      <w:pPr>
        <w:spacing w:line="360" w:lineRule="auto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comments</w:t>
      </w:r>
      <w:r>
        <w:rPr>
          <w:rFonts w:hint="eastAsia"/>
          <w:szCs w:val="21"/>
        </w:rPr>
        <w:t>评论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W w:w="8293" w:type="dxa"/>
        <w:jc w:val="center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2"/>
        <w:gridCol w:w="1559"/>
        <w:gridCol w:w="1134"/>
        <w:gridCol w:w="1276"/>
        <w:gridCol w:w="1452"/>
      </w:tblGrid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comment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sz="12" w:space="0" w:color="auto"/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标识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comment_content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评论内容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comment_time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A43D8C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评论时间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21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nonymity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是否匿名（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不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匿名，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：匿名）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post_praiseNumber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点赞数</w:t>
            </w:r>
            <w:proofErr w:type="gramEnd"/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post_id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帖子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用户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</w:tr>
    </w:tbl>
    <w:p w:rsidR="00A43D8C" w:rsidRDefault="00A43D8C"/>
    <w:p w:rsidR="00A43D8C" w:rsidRDefault="003E2FE1">
      <w:pPr>
        <w:ind w:firstLineChars="100" w:firstLine="210"/>
      </w:pPr>
      <w:r>
        <w:rPr>
          <w:rFonts w:hint="eastAsia"/>
        </w:rPr>
        <w:t>Reply</w:t>
      </w:r>
      <w:r>
        <w:rPr>
          <w:rFonts w:hint="eastAsia"/>
        </w:rPr>
        <w:t>回复表</w:t>
      </w:r>
    </w:p>
    <w:tbl>
      <w:tblPr>
        <w:tblW w:w="8293" w:type="dxa"/>
        <w:jc w:val="center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2"/>
        <w:gridCol w:w="1559"/>
        <w:gridCol w:w="1134"/>
        <w:gridCol w:w="1276"/>
        <w:gridCol w:w="1452"/>
      </w:tblGrid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reply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sz="12" w:space="0" w:color="auto"/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标识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reply_content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v</w:t>
            </w: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archar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回复内容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reply_time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A43D8C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回复时间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comment_id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评论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用户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</w:tr>
    </w:tbl>
    <w:p w:rsidR="00A43D8C" w:rsidRDefault="00A43D8C"/>
    <w:p w:rsidR="00A43D8C" w:rsidRDefault="003E2FE1">
      <w:pPr>
        <w:spacing w:line="360" w:lineRule="auto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collections</w:t>
      </w:r>
      <w:r>
        <w:rPr>
          <w:rFonts w:hint="eastAsia"/>
          <w:szCs w:val="21"/>
        </w:rPr>
        <w:t>收藏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W w:w="8293" w:type="dxa"/>
        <w:jc w:val="center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2"/>
        <w:gridCol w:w="1559"/>
        <w:gridCol w:w="1134"/>
        <w:gridCol w:w="1276"/>
        <w:gridCol w:w="1452"/>
      </w:tblGrid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collection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sz="12" w:space="0" w:color="auto"/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标识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post_id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帖子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class_id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班级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用户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</w:tr>
    </w:tbl>
    <w:p w:rsidR="00A43D8C" w:rsidRDefault="00A43D8C"/>
    <w:p w:rsidR="00A43D8C" w:rsidRDefault="003E2FE1">
      <w:pPr>
        <w:spacing w:line="360" w:lineRule="auto"/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attendance</w:t>
      </w:r>
      <w:r>
        <w:rPr>
          <w:rFonts w:hint="eastAsia"/>
          <w:szCs w:val="21"/>
        </w:rPr>
        <w:t>签到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W w:w="8293" w:type="dxa"/>
        <w:jc w:val="center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2"/>
        <w:gridCol w:w="1559"/>
        <w:gridCol w:w="1134"/>
        <w:gridCol w:w="1276"/>
        <w:gridCol w:w="1452"/>
      </w:tblGrid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attendance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sz="12" w:space="0" w:color="auto"/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标识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classBegin_time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A43D8C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datatime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上课时间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finishClass_time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A43D8C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datatime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下课时间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普通用户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class_id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班级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</w:tr>
    </w:tbl>
    <w:p w:rsidR="00A43D8C" w:rsidRDefault="00A43D8C"/>
    <w:p w:rsidR="00A43D8C" w:rsidRDefault="003E2FE1">
      <w:pPr>
        <w:spacing w:line="360" w:lineRule="auto"/>
        <w:rPr>
          <w:szCs w:val="21"/>
        </w:rPr>
      </w:pP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leave</w:t>
      </w:r>
      <w:r>
        <w:rPr>
          <w:rFonts w:hint="eastAsia"/>
          <w:szCs w:val="21"/>
        </w:rPr>
        <w:t>请假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W w:w="8293" w:type="dxa"/>
        <w:jc w:val="center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2"/>
        <w:gridCol w:w="1559"/>
        <w:gridCol w:w="1134"/>
        <w:gridCol w:w="1276"/>
        <w:gridCol w:w="1452"/>
      </w:tblGrid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数据名称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leave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sz="12" w:space="0" w:color="auto"/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标识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application_time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A43D8C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datatime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申请时间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leave_time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A43D8C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data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请假时间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reasons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请假理由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状态（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：未使用，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：已使用）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class_id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普通用户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</w:tr>
    </w:tbl>
    <w:p w:rsidR="00A43D8C" w:rsidRDefault="00A43D8C"/>
    <w:p w:rsidR="00A43D8C" w:rsidRDefault="003E2FE1">
      <w:pPr>
        <w:spacing w:line="360" w:lineRule="auto"/>
        <w:rPr>
          <w:szCs w:val="21"/>
        </w:rPr>
      </w:pP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notification</w:t>
      </w:r>
      <w:r>
        <w:rPr>
          <w:rFonts w:hint="eastAsia"/>
          <w:szCs w:val="21"/>
        </w:rPr>
        <w:t>通知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</w:p>
    <w:tbl>
      <w:tblPr>
        <w:tblW w:w="8293" w:type="dxa"/>
        <w:jc w:val="center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2"/>
        <w:gridCol w:w="1559"/>
        <w:gridCol w:w="1134"/>
        <w:gridCol w:w="1276"/>
        <w:gridCol w:w="1452"/>
      </w:tblGrid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notification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sz="12" w:space="0" w:color="auto"/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标识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notification_connect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通知内容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notification_time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A43D8C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datatime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通知时间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状态（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：未读，</w:t>
            </w: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：已读）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用户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</w:tr>
    </w:tbl>
    <w:p w:rsidR="00A43D8C" w:rsidRDefault="00A43D8C"/>
    <w:p w:rsidR="00A43D8C" w:rsidRDefault="003E2FE1">
      <w:pPr>
        <w:spacing w:line="360" w:lineRule="auto"/>
        <w:rPr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classPhotos</w:t>
      </w:r>
      <w:proofErr w:type="spellEnd"/>
      <w:r>
        <w:rPr>
          <w:rFonts w:hint="eastAsia"/>
          <w:szCs w:val="21"/>
        </w:rPr>
        <w:t>班级照片表</w:t>
      </w:r>
      <w:r>
        <w:rPr>
          <w:rFonts w:hint="eastAsia"/>
          <w:szCs w:val="21"/>
        </w:rPr>
        <w:t xml:space="preserve"> </w:t>
      </w:r>
    </w:p>
    <w:tbl>
      <w:tblPr>
        <w:tblW w:w="8293" w:type="dxa"/>
        <w:jc w:val="center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2"/>
        <w:gridCol w:w="1559"/>
        <w:gridCol w:w="1134"/>
        <w:gridCol w:w="1276"/>
        <w:gridCol w:w="1452"/>
      </w:tblGrid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classPhoto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sz="12" w:space="0" w:color="auto"/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标识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classPhoto_url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照片路径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updatetime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A43D8C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datatime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上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传时间</w:t>
            </w:r>
            <w:proofErr w:type="gramEnd"/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ulass_id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班级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</w:tr>
    </w:tbl>
    <w:p w:rsidR="00A43D8C" w:rsidRDefault="00A43D8C"/>
    <w:p w:rsidR="00A43D8C" w:rsidRDefault="003E2FE1">
      <w:pPr>
        <w:spacing w:line="360" w:lineRule="auto"/>
        <w:rPr>
          <w:szCs w:val="21"/>
        </w:rPr>
      </w:pP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students</w:t>
      </w:r>
      <w:r>
        <w:rPr>
          <w:rFonts w:hint="eastAsia"/>
          <w:szCs w:val="21"/>
        </w:rPr>
        <w:t>学生表</w:t>
      </w:r>
      <w:r>
        <w:rPr>
          <w:rFonts w:hint="eastAsia"/>
          <w:szCs w:val="21"/>
        </w:rPr>
        <w:t xml:space="preserve"> </w:t>
      </w:r>
    </w:p>
    <w:tbl>
      <w:tblPr>
        <w:tblW w:w="8293" w:type="dxa"/>
        <w:jc w:val="center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2"/>
        <w:gridCol w:w="1559"/>
        <w:gridCol w:w="1134"/>
        <w:gridCol w:w="1276"/>
        <w:gridCol w:w="1452"/>
      </w:tblGrid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数据名称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长度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数据类型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说明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top w:val="single" w:sz="12" w:space="0" w:color="auto"/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student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主键</w:t>
            </w:r>
          </w:p>
        </w:tc>
        <w:tc>
          <w:tcPr>
            <w:tcW w:w="1452" w:type="dxa"/>
            <w:tcBorders>
              <w:top w:val="single" w:sz="12" w:space="0" w:color="auto"/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标识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student_name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学生姓名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Student_age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年龄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School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 w:rsidR="00A43D8C" w:rsidRDefault="00A43D8C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在读学校</w:t>
            </w:r>
            <w:r>
              <w:rPr>
                <w:rFonts w:ascii="Times New Roman" w:hAnsi="Times New Roman" w:hint="eastAsia"/>
                <w:sz w:val="18"/>
                <w:szCs w:val="18"/>
              </w:rPr>
              <w:t>,</w:t>
            </w:r>
            <w:r>
              <w:rPr>
                <w:rFonts w:ascii="Times New Roman" w:hAnsi="Times New Roman" w:hint="eastAsia"/>
                <w:sz w:val="18"/>
                <w:szCs w:val="18"/>
              </w:rPr>
              <w:t>年级</w:t>
            </w:r>
          </w:p>
        </w:tc>
      </w:tr>
      <w:tr w:rsidR="00A43D8C">
        <w:trPr>
          <w:trHeight w:val="20"/>
          <w:jc w:val="center"/>
        </w:trPr>
        <w:tc>
          <w:tcPr>
            <w:tcW w:w="2872" w:type="dxa"/>
            <w:tcBorders>
              <w:left w:val="nil"/>
            </w:tcBorders>
            <w:shd w:val="clear" w:color="auto" w:fill="auto"/>
            <w:noWrap/>
          </w:tcPr>
          <w:p w:rsidR="00A43D8C" w:rsidRDefault="003E2FE1">
            <w:pPr>
              <w:pStyle w:val="a4"/>
              <w:ind w:firstLineChars="100" w:firstLine="180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ind w:firstLineChars="100" w:firstLine="18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1452" w:type="dxa"/>
            <w:tcBorders>
              <w:right w:val="nil"/>
            </w:tcBorders>
          </w:tcPr>
          <w:p w:rsidR="00A43D8C" w:rsidRDefault="003E2FE1">
            <w:pPr>
              <w:pStyle w:val="a4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用户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</w:tr>
    </w:tbl>
    <w:p w:rsidR="00A43D8C" w:rsidRDefault="00A43D8C"/>
    <w:p w:rsidR="00A43D8C" w:rsidRDefault="00A43D8C"/>
    <w:p w:rsidR="00A43D8C" w:rsidRDefault="00A43D8C"/>
    <w:sectPr w:rsidR="00A43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C31E0C"/>
    <w:rsid w:val="000010A7"/>
    <w:rsid w:val="003E2FE1"/>
    <w:rsid w:val="00A43D8C"/>
    <w:rsid w:val="01745863"/>
    <w:rsid w:val="084D3B49"/>
    <w:rsid w:val="11353E41"/>
    <w:rsid w:val="1EEE3E1E"/>
    <w:rsid w:val="1F9F65B0"/>
    <w:rsid w:val="201141AD"/>
    <w:rsid w:val="21B91329"/>
    <w:rsid w:val="24872E4B"/>
    <w:rsid w:val="24C55F9F"/>
    <w:rsid w:val="26AA2DB7"/>
    <w:rsid w:val="275C118A"/>
    <w:rsid w:val="30334B55"/>
    <w:rsid w:val="319337E3"/>
    <w:rsid w:val="33C31E0C"/>
    <w:rsid w:val="385C7152"/>
    <w:rsid w:val="40702EAC"/>
    <w:rsid w:val="40734840"/>
    <w:rsid w:val="461B0467"/>
    <w:rsid w:val="46D62D8D"/>
    <w:rsid w:val="473A5B58"/>
    <w:rsid w:val="47D84200"/>
    <w:rsid w:val="48442257"/>
    <w:rsid w:val="5291164F"/>
    <w:rsid w:val="531121CA"/>
    <w:rsid w:val="535D6D7F"/>
    <w:rsid w:val="5439463D"/>
    <w:rsid w:val="54AE12AC"/>
    <w:rsid w:val="5850215F"/>
    <w:rsid w:val="5A60544D"/>
    <w:rsid w:val="610C4FBC"/>
    <w:rsid w:val="61DE3FA2"/>
    <w:rsid w:val="633B3C3A"/>
    <w:rsid w:val="651D00B2"/>
    <w:rsid w:val="659E68C0"/>
    <w:rsid w:val="6C172EC2"/>
    <w:rsid w:val="6D535020"/>
    <w:rsid w:val="6EA20C30"/>
    <w:rsid w:val="71991B31"/>
    <w:rsid w:val="71D53A24"/>
    <w:rsid w:val="74386B17"/>
    <w:rsid w:val="790B6935"/>
    <w:rsid w:val="79433AE3"/>
    <w:rsid w:val="7A054499"/>
    <w:rsid w:val="7E5F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210E6"/>
  <w15:docId w15:val="{6A282E8B-F501-42EC-B671-32E8C297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semiHidden="1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4">
    <w:name w:val="表文"/>
    <w:basedOn w:val="a"/>
    <w:next w:val="a3"/>
    <w:qFormat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5</TotalTime>
  <Pages>4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海听山歌ē</dc:creator>
  <cp:lastModifiedBy>刘 皓璇</cp:lastModifiedBy>
  <cp:revision>3</cp:revision>
  <dcterms:created xsi:type="dcterms:W3CDTF">2018-11-26T02:02:00Z</dcterms:created>
  <dcterms:modified xsi:type="dcterms:W3CDTF">2019-02-26T15:35:00Z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